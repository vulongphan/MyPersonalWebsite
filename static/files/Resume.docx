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5BAF" w:rsidRPr="00A07D6A" w:rsidRDefault="00DB0914" w:rsidP="00165BAF">
      <w:pPr>
        <w:pStyle w:val="ContactInfo"/>
      </w:pPr>
      <w:r>
        <w:t>Vu Long Phan</w:t>
      </w:r>
    </w:p>
    <w:p w:rsidR="00165BAF" w:rsidRDefault="00DB0914" w:rsidP="00165BAF">
      <w:pPr>
        <w:pStyle w:val="ContactInfo"/>
      </w:pPr>
      <w:r>
        <w:t>Abu Dhabi, AZ</w:t>
      </w:r>
    </w:p>
    <w:p w:rsidR="00DB0914" w:rsidRDefault="00DB0914" w:rsidP="00165BAF">
      <w:pPr>
        <w:pStyle w:val="ContactInfo"/>
      </w:pPr>
      <w:r>
        <w:t>0501509523</w:t>
      </w:r>
    </w:p>
    <w:p w:rsidR="007001D6" w:rsidRDefault="00DB0914" w:rsidP="00165BAF">
      <w:pPr>
        <w:pStyle w:val="ContactInfo"/>
      </w:pPr>
      <w:r>
        <w:t>lvp243@nyu.edu</w:t>
      </w:r>
    </w:p>
    <w:p w:rsidR="00165BAF" w:rsidRDefault="00A22CD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59C498067470F04180C6E12B314D7227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DB0914" w:rsidRPr="00DB0914" w:rsidRDefault="00DB0914" w:rsidP="00DB0914">
            <w:pPr>
              <w:spacing w:before="0" w:after="0" w:line="240" w:lineRule="auto"/>
              <w:rPr>
                <w:rFonts w:ascii="Times New Roman" w:hAnsi="Times New Roman"/>
                <w:spacing w:val="0"/>
              </w:rPr>
            </w:pPr>
            <w:r w:rsidRPr="00DB0914">
              <w:rPr>
                <w:rFonts w:ascii="Arial" w:hAnsi="Arial" w:cs="Arial"/>
                <w:color w:val="101012"/>
                <w:shd w:val="clear" w:color="auto" w:fill="FFFFFF"/>
              </w:rPr>
              <w:t>A dedicated, methodical and quality-driven programmer who always finishes what he is assigned and sets out to do at a fairly satisfactory level. I am eager to learn about different areas of my interest and make sure the knowledge I gain brings real value to the organization that I work for.</w:t>
            </w:r>
          </w:p>
          <w:p w:rsidR="00033380" w:rsidRDefault="00033380" w:rsidP="00033380"/>
        </w:tc>
      </w:tr>
    </w:tbl>
    <w:p w:rsidR="00033380" w:rsidRPr="00033380" w:rsidRDefault="00A22CD0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86B8CC0373A62242BBCA80EE1AAC77C8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="00033380" w:rsidRPr="00116379" w:rsidRDefault="00A22CD0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1E58E5A176FA514AA48C8688E61AC20C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DB0914" w:rsidP="00033380">
      <w:pPr>
        <w:pStyle w:val="ListParagraph"/>
      </w:pPr>
      <w:r>
        <w:t>Proficient in: Python, C++, JavaScript</w:t>
      </w:r>
    </w:p>
    <w:p w:rsidR="00033380" w:rsidRDefault="00DB0914" w:rsidP="00033380">
      <w:pPr>
        <w:pStyle w:val="ListParagraph"/>
      </w:pPr>
      <w:r>
        <w:t>Familiar with: HTML/CSS, Java, bash</w:t>
      </w:r>
    </w:p>
    <w:p w:rsidR="00033380" w:rsidRDefault="00A22CD0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C01E6EFC6C60A74E98951129D637A0AF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:rsidR="00DB0914" w:rsidRDefault="00DB0914" w:rsidP="00033380">
      <w:pPr>
        <w:pStyle w:val="ListParagraph"/>
      </w:pPr>
      <w:r>
        <w:t>Database: MongoDB</w:t>
      </w:r>
    </w:p>
    <w:p w:rsidR="00033380" w:rsidRDefault="00DB0914" w:rsidP="00033380">
      <w:pPr>
        <w:pStyle w:val="ListParagraph"/>
      </w:pPr>
      <w:r>
        <w:t xml:space="preserve">Platforms: ReactJS, NodeJS, Express, Spotify API, </w:t>
      </w:r>
      <w:r>
        <w:t>Arduino, Processing</w:t>
      </w:r>
    </w:p>
    <w:p w:rsidR="00F66466" w:rsidRDefault="00F66466" w:rsidP="00F66466">
      <w:pPr>
        <w:pStyle w:val="ListParagraph"/>
        <w:numPr>
          <w:ilvl w:val="0"/>
          <w:numId w:val="0"/>
        </w:numPr>
        <w:ind w:left="792"/>
      </w:pPr>
    </w:p>
    <w:p w:rsidR="00033380" w:rsidRDefault="00A22CD0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0B7636AF5C848F4FB8AEF3710D1C4B29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116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75"/>
        <w:gridCol w:w="2265"/>
      </w:tblGrid>
      <w:tr w:rsidR="00300698" w:rsidRPr="00DE7766" w:rsidTr="00F66466">
        <w:trPr>
          <w:trHeight w:val="329"/>
        </w:trPr>
        <w:tc>
          <w:tcPr>
            <w:tcW w:w="6575" w:type="dxa"/>
          </w:tcPr>
          <w:p w:rsidR="00300698" w:rsidRPr="00DE7766" w:rsidRDefault="00DB0914" w:rsidP="007D5AB6">
            <w:pPr>
              <w:pStyle w:val="Heading2"/>
            </w:pPr>
            <w:r>
              <w:t>Intern</w:t>
            </w:r>
          </w:p>
        </w:tc>
        <w:tc>
          <w:tcPr>
            <w:tcW w:w="2265" w:type="dxa"/>
          </w:tcPr>
          <w:p w:rsidR="00300698" w:rsidRPr="00DE7766" w:rsidRDefault="00C96599" w:rsidP="00C96599">
            <w:pPr>
              <w:pStyle w:val="Dates"/>
              <w:jc w:val="center"/>
            </w:pPr>
            <w:r>
              <w:t xml:space="preserve">         </w:t>
            </w:r>
            <w:r w:rsidR="00F66466">
              <w:t xml:space="preserve"> </w:t>
            </w:r>
            <w:r>
              <w:t>2019-01 - 2019-07</w:t>
            </w:r>
          </w:p>
        </w:tc>
      </w:tr>
    </w:tbl>
    <w:p w:rsidR="00033380" w:rsidRPr="00D97489" w:rsidRDefault="00DB0914" w:rsidP="00033380">
      <w:pPr>
        <w:pStyle w:val="Location"/>
      </w:pPr>
      <w:proofErr w:type="spellStart"/>
      <w:r>
        <w:t>Infore</w:t>
      </w:r>
      <w:proofErr w:type="spellEnd"/>
      <w:r>
        <w:t xml:space="preserve"> Technology </w:t>
      </w:r>
    </w:p>
    <w:p w:rsidR="00DB0914" w:rsidRDefault="00DB0914" w:rsidP="00DB0914">
      <w:pPr>
        <w:pStyle w:val="ListParagraph"/>
        <w:rPr>
          <w:spacing w:val="0"/>
        </w:rPr>
      </w:pPr>
      <w:r>
        <w:t xml:space="preserve">Apply machine learning models in image recognition using frameworks such as Flask and </w:t>
      </w:r>
      <w:proofErr w:type="spellStart"/>
      <w:r>
        <w:t>Tensorflow</w:t>
      </w:r>
      <w:proofErr w:type="spellEnd"/>
    </w:p>
    <w:p w:rsidR="00033380" w:rsidRPr="0010077D" w:rsidRDefault="00DB0914" w:rsidP="00DB0914">
      <w:pPr>
        <w:pStyle w:val="ListParagraph"/>
      </w:pPr>
      <w:r>
        <w:t xml:space="preserve">Using Python and </w:t>
      </w:r>
      <w:proofErr w:type="spellStart"/>
      <w:r>
        <w:t>Chatfuel</w:t>
      </w:r>
      <w:proofErr w:type="spellEnd"/>
      <w:r>
        <w:t xml:space="preserve"> to create chatbots of different complexity levels</w:t>
      </w:r>
    </w:p>
    <w:p w:rsidR="00300698" w:rsidRDefault="00300698" w:rsidP="00DB0914">
      <w:pPr>
        <w:ind w:left="432"/>
      </w:pPr>
    </w:p>
    <w:p w:rsidR="00300698" w:rsidRDefault="00A22CD0" w:rsidP="00C96599">
      <w:pPr>
        <w:pStyle w:val="Heading1"/>
        <w:pBdr>
          <w:left w:val="single" w:sz="4" w:space="4" w:color="FFFFFF" w:themeColor="background1"/>
        </w:pBdr>
      </w:pPr>
      <w:sdt>
        <w:sdtPr>
          <w:alias w:val="Education:"/>
          <w:tag w:val="Education:"/>
          <w:id w:val="1516970808"/>
          <w:placeholder>
            <w:docPart w:val="C86943D7CBFE384D8601DEBBE89EA607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p w:rsidR="00300698" w:rsidRDefault="00C96599" w:rsidP="007D5AB6">
            <w:pPr>
              <w:pStyle w:val="Heading2"/>
            </w:pPr>
            <w:r>
              <w:t>New York University Abu Dhabi</w:t>
            </w:r>
          </w:p>
          <w:p w:rsidR="00D3324E" w:rsidRDefault="00C96599" w:rsidP="00AA1ACB">
            <w:pPr>
              <w:pStyle w:val="Location"/>
            </w:pPr>
            <w:r>
              <w:t>Abu Dhabi</w:t>
            </w:r>
          </w:p>
          <w:p w:rsidR="00AA1ACB" w:rsidRPr="00AA1ACB" w:rsidRDefault="00C96599" w:rsidP="00D3324E">
            <w:pPr>
              <w:pStyle w:val="ListParagraph"/>
            </w:pPr>
            <w:r>
              <w:t>Bachelor of Science: Computer Science</w:t>
            </w:r>
          </w:p>
        </w:tc>
        <w:tc>
          <w:tcPr>
            <w:tcW w:w="2155" w:type="dxa"/>
          </w:tcPr>
          <w:p w:rsidR="00300698" w:rsidRPr="006962EF" w:rsidRDefault="00C96599" w:rsidP="006962EF">
            <w:pPr>
              <w:pStyle w:val="Dates"/>
            </w:pPr>
            <w:r>
              <w:t>2019-08 - Current</w:t>
            </w:r>
          </w:p>
        </w:tc>
      </w:tr>
    </w:tbl>
    <w:p w:rsidR="00C96599" w:rsidRDefault="00C96599" w:rsidP="00F66466"/>
    <w:p w:rsidR="00C96599" w:rsidRDefault="00C96599" w:rsidP="00C96599">
      <w:pPr>
        <w:pStyle w:val="Heading1"/>
        <w:pBdr>
          <w:left w:val="single" w:sz="4" w:space="4" w:color="FFFFFF" w:themeColor="background1"/>
        </w:pBdr>
      </w:pPr>
      <w:r>
        <w:t>Projects</w:t>
      </w:r>
    </w:p>
    <w:p w:rsidR="00C96599" w:rsidRDefault="00C96599" w:rsidP="00C96599">
      <w:pPr>
        <w:pStyle w:val="ListParagraph"/>
        <w:numPr>
          <w:ilvl w:val="0"/>
          <w:numId w:val="21"/>
        </w:numPr>
      </w:pPr>
      <w:proofErr w:type="spellStart"/>
      <w:r w:rsidRPr="00C96599">
        <w:t>Auxify</w:t>
      </w:r>
      <w:proofErr w:type="spellEnd"/>
      <w:r w:rsidRPr="00C96599">
        <w:t xml:space="preserve"> Web Application: a project that allows Spotify Premium users to host listening rooms that other users can join. Users in a listening room can vote for which song to play first in a queue. The project integrates backend and frontend development and essentially a MERN (MongoDB, Express, ReactJS, NodeJS) application. MongoDB database is hosted on an EC2 Instance provided by the Amazon Web Service. The </w:t>
      </w:r>
      <w:proofErr w:type="spellStart"/>
      <w:r w:rsidRPr="00C96599">
        <w:t>Auxify</w:t>
      </w:r>
      <w:proofErr w:type="spellEnd"/>
      <w:r w:rsidRPr="00C96599">
        <w:t xml:space="preserve"> App is hosted by </w:t>
      </w:r>
      <w:r>
        <w:t>H</w:t>
      </w:r>
      <w:r w:rsidRPr="00C96599">
        <w:t xml:space="preserve">eroku at </w:t>
      </w:r>
      <w:hyperlink r:id="rId7" w:history="1">
        <w:r w:rsidRPr="00E04DD6">
          <w:rPr>
            <w:rStyle w:val="Hyperlink"/>
          </w:rPr>
          <w:t>http://auxify.herokuapp.com/</w:t>
        </w:r>
      </w:hyperlink>
    </w:p>
    <w:p w:rsidR="00C96599" w:rsidRDefault="00C96599" w:rsidP="00C96599">
      <w:pPr>
        <w:pStyle w:val="ListParagraph"/>
        <w:numPr>
          <w:ilvl w:val="0"/>
          <w:numId w:val="21"/>
        </w:numPr>
      </w:pPr>
      <w:r w:rsidRPr="00C96599">
        <w:t xml:space="preserve">Arduino Robot controlled by Processing interface: a school project that makes use of the USB port communication between </w:t>
      </w:r>
      <w:r>
        <w:t xml:space="preserve">an </w:t>
      </w:r>
      <w:r w:rsidRPr="00C96599">
        <w:t xml:space="preserve">Arduino board and Processing program. Controlled by interactive Processing interface, the robot is able to move in four directions and when it approaches an obstacle, an alarm will </w:t>
      </w:r>
      <w:proofErr w:type="gramStart"/>
      <w:r w:rsidRPr="00C96599">
        <w:t>sound</w:t>
      </w:r>
      <w:proofErr w:type="gramEnd"/>
      <w:r w:rsidRPr="00C96599">
        <w:t xml:space="preserve"> and LED lights will blink. The project is a demonstration of my knowledge in programming </w:t>
      </w:r>
      <w:r>
        <w:t xml:space="preserve">with </w:t>
      </w:r>
      <w:r w:rsidRPr="00C96599">
        <w:t xml:space="preserve">C++ </w:t>
      </w:r>
      <w:r>
        <w:t>on an</w:t>
      </w:r>
      <w:r w:rsidRPr="00C96599">
        <w:t xml:space="preserve"> Arduino board, programming </w:t>
      </w:r>
      <w:r>
        <w:t xml:space="preserve">with </w:t>
      </w:r>
      <w:r w:rsidRPr="00C96599">
        <w:t xml:space="preserve">Java </w:t>
      </w:r>
      <w:r>
        <w:t>in</w:t>
      </w:r>
      <w:r w:rsidRPr="00C96599">
        <w:t xml:space="preserve"> Processing and </w:t>
      </w:r>
      <w:r>
        <w:t xml:space="preserve">applying </w:t>
      </w:r>
      <w:r w:rsidRPr="00C96599">
        <w:t xml:space="preserve">efficient USB port communicating protocol. The </w:t>
      </w:r>
      <w:proofErr w:type="spellStart"/>
      <w:r w:rsidR="00F66466">
        <w:t>g</w:t>
      </w:r>
      <w:r w:rsidRPr="00C96599">
        <w:t>ithub</w:t>
      </w:r>
      <w:proofErr w:type="spellEnd"/>
      <w:r w:rsidRPr="00C96599">
        <w:t xml:space="preserve"> repository is available at </w:t>
      </w:r>
      <w:hyperlink r:id="rId8" w:history="1">
        <w:r w:rsidR="00F66466" w:rsidRPr="00E04DD6">
          <w:rPr>
            <w:rStyle w:val="Hyperlink"/>
          </w:rPr>
          <w:t>https://github.com/vulongphan/IntroToIM/tree/master/FinalProject</w:t>
        </w:r>
      </w:hyperlink>
    </w:p>
    <w:p w:rsidR="00F66466" w:rsidRPr="00DE7766" w:rsidRDefault="00F66466" w:rsidP="00F66466">
      <w:pPr>
        <w:pStyle w:val="ListParagraph"/>
        <w:numPr>
          <w:ilvl w:val="0"/>
          <w:numId w:val="0"/>
        </w:numPr>
        <w:ind w:left="720"/>
      </w:pPr>
    </w:p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2CD0" w:rsidRDefault="00A22CD0" w:rsidP="00580C51">
      <w:pPr>
        <w:spacing w:before="0" w:after="0" w:line="240" w:lineRule="auto"/>
      </w:pPr>
      <w:r>
        <w:separator/>
      </w:r>
    </w:p>
  </w:endnote>
  <w:endnote w:type="continuationSeparator" w:id="0">
    <w:p w:rsidR="00A22CD0" w:rsidRDefault="00A22CD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2CD0" w:rsidRDefault="00A22CD0" w:rsidP="00580C51">
      <w:pPr>
        <w:spacing w:before="0" w:after="0" w:line="240" w:lineRule="auto"/>
      </w:pPr>
      <w:r>
        <w:separator/>
      </w:r>
    </w:p>
  </w:footnote>
  <w:footnote w:type="continuationSeparator" w:id="0">
    <w:p w:rsidR="00A22CD0" w:rsidRDefault="00A22CD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E947336"/>
    <w:multiLevelType w:val="hybridMultilevel"/>
    <w:tmpl w:val="5858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62809"/>
    <w:multiLevelType w:val="multilevel"/>
    <w:tmpl w:val="504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4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26BFD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22CD0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96599"/>
    <w:rsid w:val="00CD22BE"/>
    <w:rsid w:val="00D3324E"/>
    <w:rsid w:val="00D449BA"/>
    <w:rsid w:val="00D4662D"/>
    <w:rsid w:val="00D720EA"/>
    <w:rsid w:val="00D97489"/>
    <w:rsid w:val="00DB0914"/>
    <w:rsid w:val="00DE7766"/>
    <w:rsid w:val="00E33FCE"/>
    <w:rsid w:val="00E64C2A"/>
    <w:rsid w:val="00E85ACE"/>
    <w:rsid w:val="00F510D1"/>
    <w:rsid w:val="00F6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0BD1F"/>
  <w15:docId w15:val="{CD5981EE-D6C0-5840-9ADB-CD265D31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public-draftstyledefault-unorderedlistitem">
    <w:name w:val="public-draftstyledefault-unorderedlistitem"/>
    <w:basedOn w:val="Normal"/>
    <w:rsid w:val="00DB0914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val="en-AE"/>
    </w:rPr>
  </w:style>
  <w:style w:type="character" w:styleId="Hyperlink">
    <w:name w:val="Hyperlink"/>
    <w:basedOn w:val="DefaultParagraphFont"/>
    <w:unhideWhenUsed/>
    <w:rsid w:val="00C96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longphan/IntroToIM/tree/master/Final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xif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ulongphan/Library/Containers/com.microsoft.Word/Data/Library/Application%20Support/Microsoft/Office/16.0/DTS/Search/%7bE8B33644-5AFD-5042-AA73-5C70E8E354DB%7dtf0280614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C498067470F04180C6E12B314D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99F5D-D506-5747-BD2C-11290BAACBD6}"/>
      </w:docPartPr>
      <w:docPartBody>
        <w:p w:rsidR="00000000" w:rsidRDefault="00AE6F7C">
          <w:pPr>
            <w:pStyle w:val="59C498067470F04180C6E12B314D7227"/>
          </w:pPr>
          <w:r>
            <w:t>Summary</w:t>
          </w:r>
        </w:p>
      </w:docPartBody>
    </w:docPart>
    <w:docPart>
      <w:docPartPr>
        <w:name w:val="86B8CC0373A62242BBCA80EE1AAC7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299E9-2D8F-F546-AA4B-F6AD87B51B57}"/>
      </w:docPartPr>
      <w:docPartBody>
        <w:p w:rsidR="00000000" w:rsidRDefault="00AE6F7C">
          <w:pPr>
            <w:pStyle w:val="86B8CC0373A62242BBCA80EE1AAC77C8"/>
          </w:pPr>
          <w:r>
            <w:t>Computer skills</w:t>
          </w:r>
        </w:p>
      </w:docPartBody>
    </w:docPart>
    <w:docPart>
      <w:docPartPr>
        <w:name w:val="1E58E5A176FA514AA48C8688E61A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25FC-8F9B-C747-B376-046E57392227}"/>
      </w:docPartPr>
      <w:docPartBody>
        <w:p w:rsidR="00000000" w:rsidRDefault="00AE6F7C">
          <w:pPr>
            <w:pStyle w:val="1E58E5A176FA514AA48C8688E61AC20C"/>
          </w:pPr>
          <w:r w:rsidRPr="00116379">
            <w:t>Languages</w:t>
          </w:r>
        </w:p>
      </w:docPartBody>
    </w:docPart>
    <w:docPart>
      <w:docPartPr>
        <w:name w:val="C01E6EFC6C60A74E98951129D637A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923C-5B22-534F-8940-F4D7BD411E84}"/>
      </w:docPartPr>
      <w:docPartBody>
        <w:p w:rsidR="00000000" w:rsidRDefault="00AE6F7C">
          <w:pPr>
            <w:pStyle w:val="C01E6EFC6C60A74E98951129D637A0AF"/>
          </w:pPr>
          <w:r>
            <w:t>Software</w:t>
          </w:r>
        </w:p>
      </w:docPartBody>
    </w:docPart>
    <w:docPart>
      <w:docPartPr>
        <w:name w:val="0B7636AF5C848F4FB8AEF3710D1C4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C3707-09D1-2146-ACD4-F02026DE7F49}"/>
      </w:docPartPr>
      <w:docPartBody>
        <w:p w:rsidR="00000000" w:rsidRDefault="00AE6F7C">
          <w:pPr>
            <w:pStyle w:val="0B7636AF5C848F4FB8AEF3710D1C4B29"/>
          </w:pPr>
          <w:r>
            <w:t>Experience</w:t>
          </w:r>
        </w:p>
      </w:docPartBody>
    </w:docPart>
    <w:docPart>
      <w:docPartPr>
        <w:name w:val="C86943D7CBFE384D8601DEBBE89EA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0FC73-1EF8-734C-BBD8-80CCFC68C877}"/>
      </w:docPartPr>
      <w:docPartBody>
        <w:p w:rsidR="00000000" w:rsidRDefault="00AE6F7C">
          <w:pPr>
            <w:pStyle w:val="C86943D7CBFE384D8601DEBBE89EA60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9"/>
    <w:rsid w:val="00AE6F7C"/>
    <w:rsid w:val="00E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2831E1605CF4C8D70B5C09BEC7AFA">
    <w:name w:val="4262831E1605CF4C8D70B5C09BEC7AFA"/>
  </w:style>
  <w:style w:type="paragraph" w:customStyle="1" w:styleId="908050F178CC574D98FE6807F41A590C">
    <w:name w:val="908050F178CC574D98FE6807F41A590C"/>
  </w:style>
  <w:style w:type="paragraph" w:customStyle="1" w:styleId="A00BA250BD7AB94B80BF44A17BE96952">
    <w:name w:val="A00BA250BD7AB94B80BF44A17BE96952"/>
  </w:style>
  <w:style w:type="paragraph" w:customStyle="1" w:styleId="B4C327E50CEE024E8E1244DBAAB1F5F5">
    <w:name w:val="B4C327E50CEE024E8E1244DBAAB1F5F5"/>
  </w:style>
  <w:style w:type="paragraph" w:customStyle="1" w:styleId="78F5CD51A3AF49489F663A26108BD3DC">
    <w:name w:val="78F5CD51A3AF49489F663A26108BD3DC"/>
  </w:style>
  <w:style w:type="paragraph" w:customStyle="1" w:styleId="59C498067470F04180C6E12B314D7227">
    <w:name w:val="59C498067470F04180C6E12B314D7227"/>
  </w:style>
  <w:style w:type="paragraph" w:customStyle="1" w:styleId="4C8C8D77995A29438A407930748166C4">
    <w:name w:val="4C8C8D77995A29438A407930748166C4"/>
  </w:style>
  <w:style w:type="paragraph" w:customStyle="1" w:styleId="86B8CC0373A62242BBCA80EE1AAC77C8">
    <w:name w:val="86B8CC0373A62242BBCA80EE1AAC77C8"/>
  </w:style>
  <w:style w:type="paragraph" w:customStyle="1" w:styleId="1E58E5A176FA514AA48C8688E61AC20C">
    <w:name w:val="1E58E5A176FA514AA48C8688E61AC20C"/>
  </w:style>
  <w:style w:type="paragraph" w:customStyle="1" w:styleId="564DA6D1821CD5468B6606B3BA836217">
    <w:name w:val="564DA6D1821CD5468B6606B3BA836217"/>
  </w:style>
  <w:style w:type="paragraph" w:customStyle="1" w:styleId="FB5787AD2B2ADD44A06A1A8AD76E34D6">
    <w:name w:val="FB5787AD2B2ADD44A06A1A8AD76E34D6"/>
  </w:style>
  <w:style w:type="paragraph" w:customStyle="1" w:styleId="C01E6EFC6C60A74E98951129D637A0AF">
    <w:name w:val="C01E6EFC6C60A74E98951129D637A0AF"/>
  </w:style>
  <w:style w:type="paragraph" w:customStyle="1" w:styleId="6F82C55511698346BD3056533DE51A62">
    <w:name w:val="6F82C55511698346BD3056533DE51A62"/>
  </w:style>
  <w:style w:type="paragraph" w:customStyle="1" w:styleId="383CE64853224C4DAFDF2ED3AA5515AD">
    <w:name w:val="383CE64853224C4DAFDF2ED3AA5515AD"/>
  </w:style>
  <w:style w:type="paragraph" w:customStyle="1" w:styleId="0B7636AF5C848F4FB8AEF3710D1C4B29">
    <w:name w:val="0B7636AF5C848F4FB8AEF3710D1C4B29"/>
  </w:style>
  <w:style w:type="paragraph" w:customStyle="1" w:styleId="556C536C7E38C34DAF3A2B0A7EFC8E28">
    <w:name w:val="556C536C7E38C34DAF3A2B0A7EFC8E28"/>
  </w:style>
  <w:style w:type="paragraph" w:customStyle="1" w:styleId="0FD2E2FE81B1674382C653F47017FE1E">
    <w:name w:val="0FD2E2FE81B1674382C653F47017FE1E"/>
  </w:style>
  <w:style w:type="paragraph" w:customStyle="1" w:styleId="50EE6C37E401D348BB33A345B76B32AF">
    <w:name w:val="50EE6C37E401D348BB33A345B76B32AF"/>
  </w:style>
  <w:style w:type="paragraph" w:customStyle="1" w:styleId="8957CCFA6F547E45923A63DD900AA8B3">
    <w:name w:val="8957CCFA6F547E45923A63DD900AA8B3"/>
  </w:style>
  <w:style w:type="paragraph" w:customStyle="1" w:styleId="3D77756346AA7E44BC2F31043F809913">
    <w:name w:val="3D77756346AA7E44BC2F31043F809913"/>
  </w:style>
  <w:style w:type="paragraph" w:customStyle="1" w:styleId="F6C6F06003C0F048A212955E24675C0B">
    <w:name w:val="F6C6F06003C0F048A212955E24675C0B"/>
  </w:style>
  <w:style w:type="paragraph" w:customStyle="1" w:styleId="AC0335068345B64BA87D408D20DADFCE">
    <w:name w:val="AC0335068345B64BA87D408D20DADFCE"/>
  </w:style>
  <w:style w:type="paragraph" w:customStyle="1" w:styleId="6987EB1C7AFF6B4BBBDADD094AA9194A">
    <w:name w:val="6987EB1C7AFF6B4BBBDADD094AA9194A"/>
  </w:style>
  <w:style w:type="paragraph" w:customStyle="1" w:styleId="3D1943930951EF458554A06CD6A3E565">
    <w:name w:val="3D1943930951EF458554A06CD6A3E565"/>
  </w:style>
  <w:style w:type="paragraph" w:customStyle="1" w:styleId="D9635EB92BAC4F4383F39B45DC000EC2">
    <w:name w:val="D9635EB92BAC4F4383F39B45DC000EC2"/>
  </w:style>
  <w:style w:type="paragraph" w:customStyle="1" w:styleId="12C4D8A2B8EEE14F9F3F898B24B8CBFB">
    <w:name w:val="12C4D8A2B8EEE14F9F3F898B24B8CBFB"/>
  </w:style>
  <w:style w:type="paragraph" w:customStyle="1" w:styleId="16BA1DEA9E8BDF428F97B01A174EF835">
    <w:name w:val="16BA1DEA9E8BDF428F97B01A174EF835"/>
  </w:style>
  <w:style w:type="paragraph" w:customStyle="1" w:styleId="28F6C014A66B0744B3695248FD24683B">
    <w:name w:val="28F6C014A66B0744B3695248FD24683B"/>
  </w:style>
  <w:style w:type="paragraph" w:customStyle="1" w:styleId="2D806DAF729CC4478557D68C5895C678">
    <w:name w:val="2D806DAF729CC4478557D68C5895C678"/>
  </w:style>
  <w:style w:type="paragraph" w:customStyle="1" w:styleId="4888B79A0D517E45BBDABDF18F2D2500">
    <w:name w:val="4888B79A0D517E45BBDABDF18F2D2500"/>
  </w:style>
  <w:style w:type="paragraph" w:customStyle="1" w:styleId="AC506892AF6AF944B517A0DFA96ABF2C">
    <w:name w:val="AC506892AF6AF944B517A0DFA96ABF2C"/>
  </w:style>
  <w:style w:type="paragraph" w:customStyle="1" w:styleId="96DD72166B578646B4A251DFE49530B0">
    <w:name w:val="96DD72166B578646B4A251DFE49530B0"/>
  </w:style>
  <w:style w:type="paragraph" w:customStyle="1" w:styleId="8DD547919246424EBBA4EFAC0DBE43C0">
    <w:name w:val="8DD547919246424EBBA4EFAC0DBE43C0"/>
  </w:style>
  <w:style w:type="paragraph" w:customStyle="1" w:styleId="C86943D7CBFE384D8601DEBBE89EA607">
    <w:name w:val="C86943D7CBFE384D8601DEBBE89EA607"/>
  </w:style>
  <w:style w:type="paragraph" w:customStyle="1" w:styleId="825F090DDAFADC41AA0F388991EE44D8">
    <w:name w:val="825F090DDAFADC41AA0F388991EE44D8"/>
  </w:style>
  <w:style w:type="paragraph" w:customStyle="1" w:styleId="595C59C7AEDF7142B8F3AA7B7EC0A7BC">
    <w:name w:val="595C59C7AEDF7142B8F3AA7B7EC0A7BC"/>
  </w:style>
  <w:style w:type="paragraph" w:customStyle="1" w:styleId="A8280DBED2AC514FB714611A7C1D3533">
    <w:name w:val="A8280DBED2AC514FB714611A7C1D3533"/>
  </w:style>
  <w:style w:type="paragraph" w:customStyle="1" w:styleId="9C3C59D6AEBF61419B29540459478A63">
    <w:name w:val="9C3C59D6AEBF61419B29540459478A63"/>
  </w:style>
  <w:style w:type="paragraph" w:customStyle="1" w:styleId="CE2F53E4ADCF944C811A1DFD36DF8741">
    <w:name w:val="CE2F53E4ADCF944C811A1DFD36DF8741"/>
    <w:rsid w:val="00E76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Long Phan</cp:lastModifiedBy>
  <cp:revision>2</cp:revision>
  <dcterms:created xsi:type="dcterms:W3CDTF">2020-08-12T11:58:00Z</dcterms:created>
  <dcterms:modified xsi:type="dcterms:W3CDTF">2020-08-12T12:32:00Z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